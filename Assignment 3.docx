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sz w:val="24"/>
          <w:szCs w:val="24"/>
        </w:rPr>
      </w:pPr>
      <w:r>
        <w:rPr>
          <w:rFonts w:cs="Calibri-Bold"/>
          <w:b/>
          <w:bCs/>
          <w:sz w:val="24"/>
          <w:szCs w:val="24"/>
        </w:rPr>
        <w:t>Assignment -3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Python Assignment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tbl>
      <w:tblPr>
        <w:tblpPr w:leftFromText="180" w:rightFromText="180" w:vertAnchor="text" w:horzAnchor="margin" w:tblpX="1098" w:tblpY="12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2"/>
        <w:gridCol w:w="4006"/>
      </w:tblGrid>
      <w:tr>
        <w:trPr>
          <w:trHeight w:val="467"/>
        </w:trPr>
        <w:tc>
          <w:tcPr>
            <w:tcW w:w="321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Assignment Date</w:t>
            </w:r>
          </w:p>
        </w:tc>
        <w:tc>
          <w:tcPr>
            <w:tcW w:w="400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07 October 2022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>
        <w:trPr>
          <w:trHeight w:val="448"/>
        </w:trPr>
        <w:tc>
          <w:tcPr>
            <w:tcW w:w="321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Student Name</w:t>
            </w:r>
          </w:p>
        </w:tc>
        <w:tc>
          <w:tcPr>
            <w:tcW w:w="4006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          Keerthika M</w:t>
            </w:r>
            <w:bookmarkStart w:id="0" w:name="_GoBack"/>
            <w:bookmarkEnd w:id="0"/>
          </w:p>
        </w:tc>
      </w:tr>
      <w:tr>
        <w:trPr>
          <w:trHeight w:val="448"/>
        </w:trPr>
        <w:tc>
          <w:tcPr>
            <w:tcW w:w="321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Student Roll Number</w:t>
            </w:r>
          </w:p>
        </w:tc>
        <w:tc>
          <w:tcPr>
            <w:tcW w:w="400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113119UG07046</w:t>
            </w:r>
          </w:p>
        </w:tc>
      </w:tr>
      <w:tr>
        <w:trPr>
          <w:trHeight w:val="398"/>
        </w:trPr>
        <w:tc>
          <w:tcPr>
            <w:tcW w:w="321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Maximum Marks</w:t>
            </w:r>
          </w:p>
        </w:tc>
        <w:tc>
          <w:tcPr>
            <w:tcW w:w="400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 marks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" w:cs="Calibri" w:hAnsi="Calibri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" w:cs="Calibri" w:hAnsi="Calibri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" w:cs="Calibri" w:hAnsi="Calibri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" w:cs="Calibri" w:hAnsi="Calibri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" w:cs="Calibri" w:hAnsi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cs="Calibri-BoldItalic" w:hAnsi="Calibri-BoldItalic"/>
          <w:b/>
          <w:bCs/>
          <w:i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cs="Calibri-BoldItalic" w:hAnsi="Calibri-BoldItalic"/>
          <w:b/>
          <w:bCs/>
          <w:i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cs="Calibri-BoldItalic" w:hAnsi="Calibri-BoldItalic"/>
          <w:b/>
          <w:bCs/>
          <w:i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cs="Calibri-BoldItalic" w:hAnsi="Calibri-BoldItalic"/>
          <w:b/>
          <w:bCs/>
          <w:i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cs="Calibri-BoldItalic" w:hAnsi="Calibri-BoldItalic"/>
          <w:b/>
          <w:bCs/>
          <w:iCs/>
          <w:sz w:val="24"/>
          <w:szCs w:val="24"/>
        </w:rPr>
      </w:pPr>
      <w:r>
        <w:rPr>
          <w:rFonts w:ascii="Calibri-BoldItalic" w:cs="Calibri-BoldItalic" w:hAnsi="Calibri-BoldItalic"/>
          <w:b/>
          <w:bCs/>
          <w:iCs/>
          <w:sz w:val="24"/>
          <w:szCs w:val="24"/>
        </w:rPr>
        <w:t>Question-1: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Write a Python code for Blinking LED and Traffic Light for Raspberry Pi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cs="Calibri-BoldItalic" w:hAnsi="Calibri-BoldItalic"/>
          <w:b/>
          <w:bCs/>
          <w:iCs/>
          <w:sz w:val="24"/>
          <w:szCs w:val="24"/>
        </w:rPr>
      </w:pPr>
      <w:r>
        <w:rPr>
          <w:rFonts w:ascii="Calibri-BoldItalic" w:cs="Calibri-BoldItalic" w:hAnsi="Calibri-BoldItalic"/>
          <w:b/>
          <w:bCs/>
          <w:iCs/>
          <w:sz w:val="24"/>
          <w:szCs w:val="24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cs="Calibri-BoldItalic" w:hAnsi="Calibri-BoldItalic"/>
          <w:b/>
          <w:bCs/>
          <w:i/>
          <w:iCs/>
          <w:sz w:val="24"/>
          <w:szCs w:val="24"/>
        </w:rPr>
      </w:pPr>
      <w:r>
        <w:rPr>
          <w:rFonts w:ascii="Calibri-BoldItalic" w:cs="Calibri-BoldItalic" w:hAnsi="Calibri-BoldItalic"/>
          <w:b/>
          <w:bCs/>
          <w:iCs/>
          <w:sz w:val="24"/>
          <w:szCs w:val="24"/>
        </w:rPr>
        <w:t xml:space="preserve">Blinking </w:t>
      </w:r>
      <w:r>
        <w:rPr>
          <w:rFonts w:cs="Calibri-BoldItalic"/>
          <w:b/>
          <w:bCs/>
          <w:iCs/>
          <w:sz w:val="24"/>
          <w:szCs w:val="24"/>
        </w:rPr>
        <w:t>LED</w:t>
      </w:r>
      <w:r>
        <w:rPr>
          <w:rFonts w:ascii="Calibri-BoldItalic" w:cs="Calibri-BoldItalic" w:hAnsi="Calibri-BoldItalic"/>
          <w:b/>
          <w:bCs/>
          <w:iCs/>
          <w:sz w:val="24"/>
          <w:szCs w:val="24"/>
        </w:rPr>
        <w:t xml:space="preserve"> for Raspberry</w:t>
      </w:r>
      <w:r>
        <w:rPr>
          <w:rFonts w:ascii="Calibri-BoldItalic" w:cs="Calibri-BoldItalic" w:hAnsi="Calibri-BoldItalic"/>
          <w:b/>
          <w:bCs/>
          <w:i/>
          <w:iCs/>
          <w:sz w:val="24"/>
          <w:szCs w:val="24"/>
        </w:rPr>
        <w:t xml:space="preserve"> pi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cs="Calibri-BoldItalic" w:hAnsi="Calibri-BoldItalic"/>
          <w:b/>
          <w:bCs/>
          <w:i/>
          <w:i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import RPi.GPIO as GPIO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import time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#assign numbering for the GPIO using BCM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GPIO.setmode(GPIO.BCM)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#assign number for the GPIO using Board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GPIO.setmode(GPIO.BOARD)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tms = 0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MAIL_CHECK_FREQ = 1 # change LED status every 1 seconds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RED_LED = 4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GPIO.setup(RED_LED, GPIO.OUT)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while True: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iftms == 0 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GPIO.output(RED_LED, False)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tms = 1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else: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GPIO.output(RED_LED, True)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tms = 0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time.sleep(MAIL_CHECK_FREQ)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GPIO.cleanup()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cs="Calibri-BoldItalic" w:hAnsi="Calibri-BoldItalic"/>
          <w:b/>
          <w:bCs/>
          <w:iCs/>
          <w:sz w:val="24"/>
          <w:szCs w:val="24"/>
        </w:rPr>
      </w:pPr>
      <w:r>
        <w:rPr>
          <w:rFonts w:ascii="Calibri-BoldItalic" w:cs="Calibri-BoldItalic" w:hAnsi="Calibri-BoldItalic"/>
          <w:b/>
          <w:bCs/>
          <w:iCs/>
          <w:sz w:val="24"/>
          <w:szCs w:val="24"/>
        </w:rPr>
        <w:t>Traffic Lights for Raspberry pi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import RPi.GPIO as GPIO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import time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import signal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import sys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 Setup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GPIO.setmode(GPIO.BCM)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GPIO.setup(9, GPIO.OUT)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GPIO.setup(10, GPIO.OUT)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GPIO.setup(11, GPIO.OUT)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 Turn off all lights when user ends demo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def allLightsOff(signal, frame):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GPIO.output(9, False)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GPIO.output(10, False)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GPIO.output(11, False)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GPIO.cleanup()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sys.exit(0)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signal.signal(signal.SIGINT, allLightsOff)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 Loop forever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while True: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 Red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GPIO.output(9, True)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time.sleep(3)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 Red and amber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GPIO.output(10, True)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time.sleep(1)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 Green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GPIO.output(9, False)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GPIO.output(10, False)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GPIO.output(11, True)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time.sleep(5)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 Amber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GPIO.output(11, False)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GPIO.output(10, True)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time.sleep(2)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 Amber off (red comes on at top of loop)</w:t>
      </w:r>
    </w:p>
    <w:p>
      <w:pPr>
        <w:jc w:val="both"/>
        <w:rPr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GPIO.output(10, False)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-Bold">
    <w:altName w:val="Arial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Italic">
    <w:altName w:val="Arial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11</TotalTime>
  <Application>Yozo_Office</Application>
  <Pages>2</Pages>
  <Words>191</Words>
  <Characters>1246</Characters>
  <Lines>84</Lines>
  <Paragraphs>70</Paragraphs>
  <CharactersWithSpaces>1387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3</cp:revision>
  <dcterms:created xsi:type="dcterms:W3CDTF">2022-10-10T04:59:00Z</dcterms:created>
  <dcterms:modified xsi:type="dcterms:W3CDTF">2022-10-10T14:54:57Z</dcterms:modified>
</cp:coreProperties>
</file>